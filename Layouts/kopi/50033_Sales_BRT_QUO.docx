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1E9F" w14:textId="77777777" w:rsidR="00BF4967" w:rsidRPr="00BF4967" w:rsidRDefault="00BF4967" w:rsidP="00BF4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Hermed tilbud i pdf-fil. </w:t>
      </w:r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Mange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tak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for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forespørgslen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. Hiermit Angebot als PDF-Datei. Vielen Dank für die Anfrage. </w:t>
      </w:r>
      <w:r>
        <w:rPr>
          <w:rStyle w:val="normaltextrun"/>
          <w:rFonts w:ascii="Arial" w:hAnsi="Arial" w:cs="Arial"/>
          <w:sz w:val="20"/>
          <w:szCs w:val="20"/>
          <w:lang w:val="en-US"/>
        </w:rPr>
        <w:t>Enclosed please find our pdf quote. Thank You for your inquiry.</w:t>
      </w:r>
      <w:r w:rsidRPr="00BF4967">
        <w:rPr>
          <w:rStyle w:val="eop"/>
          <w:rFonts w:ascii="Arial" w:hAnsi="Arial" w:cs="Arial"/>
          <w:sz w:val="20"/>
          <w:szCs w:val="20"/>
          <w:lang w:val="en-US"/>
        </w:rPr>
        <w:t> </w:t>
      </w:r>
    </w:p>
    <w:p w14:paraId="2B415C70" w14:textId="77777777" w:rsidR="00BF4967" w:rsidRPr="00BF4967" w:rsidRDefault="00BF4967" w:rsidP="00BF4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>Med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>venlig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>hilsen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 xml:space="preserve">/Mit freundlichen Grüßen/Best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>regards</w:t>
      </w:r>
      <w:proofErr w:type="spellEnd"/>
      <w:r w:rsidRPr="00BF4967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0583F3D6" w14:textId="77777777" w:rsidR="00BF4967" w:rsidRPr="00BF4967" w:rsidRDefault="00BF4967" w:rsidP="00BF4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BF4967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Leif Kjær Sørensen</w:t>
      </w:r>
      <w:r w:rsidRPr="00BF4967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322E18CF" w14:textId="0A9E9CC0" w:rsidR="00BF4967" w:rsidRPr="00BF4967" w:rsidRDefault="00BF4967" w:rsidP="00BF4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1179AEDD" wp14:editId="2A11DED7">
            <wp:extent cx="3076575" cy="800100"/>
            <wp:effectExtent l="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4967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2D7A7C4A" w14:textId="77777777" w:rsidR="00BF4967" w:rsidRPr="00BF4967" w:rsidRDefault="00BF4967" w:rsidP="00BF4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Arial" w:hAnsi="Arial" w:cs="Arial"/>
          <w:color w:val="000000"/>
          <w:sz w:val="20"/>
          <w:szCs w:val="20"/>
          <w:lang w:val="en-US"/>
        </w:rPr>
        <w:t>expotape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 a/s </w:t>
      </w:r>
      <w:r w:rsidRPr="00BF4967">
        <w:rPr>
          <w:rStyle w:val="scxw235437556"/>
          <w:rFonts w:ascii="Arial" w:hAnsi="Arial" w:cs="Arial"/>
          <w:color w:val="000000"/>
          <w:sz w:val="20"/>
          <w:szCs w:val="20"/>
          <w:lang w:val="en-US"/>
        </w:rPr>
        <w:t> </w:t>
      </w:r>
      <w:r w:rsidRPr="00BF496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Style w:val="spellingerror"/>
          <w:rFonts w:ascii="Arial" w:hAnsi="Arial" w:cs="Arial"/>
          <w:color w:val="000000"/>
          <w:sz w:val="20"/>
          <w:szCs w:val="20"/>
          <w:lang w:val="en-US"/>
        </w:rPr>
        <w:t>Stormosevej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 11</w:t>
      </w:r>
      <w:r w:rsidRPr="00BF4967">
        <w:rPr>
          <w:rStyle w:val="scxw235437556"/>
          <w:rFonts w:ascii="Arial" w:hAnsi="Arial" w:cs="Arial"/>
          <w:color w:val="000000"/>
          <w:sz w:val="20"/>
          <w:szCs w:val="20"/>
          <w:lang w:val="en-US"/>
        </w:rPr>
        <w:t> </w:t>
      </w:r>
      <w:r w:rsidRPr="00BF4967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DK-8361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Hasselager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 </w:t>
      </w:r>
      <w:r w:rsidRPr="00BF4967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4EFEFA79" w14:textId="77777777" w:rsidR="00BF4967" w:rsidRPr="00BF4967" w:rsidRDefault="00BF4967" w:rsidP="00BF4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Phone: +45 8737 5544</w:t>
      </w:r>
      <w:r w:rsidRPr="00BF4967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26DBDAC3" w14:textId="77777777" w:rsidR="00BF4967" w:rsidRPr="00BF4967" w:rsidRDefault="00BF4967" w:rsidP="00BF4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Direct: +45 8737 5536 </w:t>
      </w:r>
      <w:r w:rsidRPr="00BF4967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5B642668" w14:textId="77777777" w:rsidR="00BF4967" w:rsidRPr="00BF4967" w:rsidRDefault="00BF4967" w:rsidP="00BF4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Salg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/</w:t>
      </w:r>
      <w:proofErr w:type="spellStart"/>
      <w:r>
        <w:rPr>
          <w:rStyle w:val="spellingerror"/>
          <w:rFonts w:ascii="Arial" w:hAnsi="Arial" w:cs="Arial"/>
          <w:color w:val="000000"/>
          <w:sz w:val="20"/>
          <w:szCs w:val="20"/>
          <w:lang w:val="en-US"/>
        </w:rPr>
        <w:t>Verkauf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/Sales</w:t>
      </w:r>
      <w:r w:rsidRPr="00BF4967">
        <w:rPr>
          <w:rStyle w:val="scxw235437556"/>
          <w:rFonts w:ascii="Arial" w:hAnsi="Arial" w:cs="Arial"/>
          <w:color w:val="000000"/>
          <w:sz w:val="20"/>
          <w:szCs w:val="20"/>
          <w:lang w:val="en-US"/>
        </w:rPr>
        <w:t> </w:t>
      </w:r>
      <w:r w:rsidRPr="00BF4967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6" w:tgtFrame="_blank" w:history="1">
        <w:r>
          <w:rPr>
            <w:rStyle w:val="normaltextrun"/>
            <w:rFonts w:ascii="Arial" w:hAnsi="Arial" w:cs="Arial"/>
            <w:color w:val="0563C1"/>
            <w:sz w:val="20"/>
            <w:szCs w:val="20"/>
            <w:u w:val="single"/>
            <w:lang w:val="en-US"/>
          </w:rPr>
          <w:t>sorensen@expotape.com</w:t>
        </w:r>
      </w:hyperlink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   </w:t>
      </w:r>
      <w:hyperlink r:id="rId7" w:tgtFrame="_blank" w:history="1">
        <w:r>
          <w:rPr>
            <w:rStyle w:val="normaltextrun"/>
            <w:rFonts w:ascii="Arial" w:hAnsi="Arial" w:cs="Arial"/>
            <w:color w:val="0563C1"/>
            <w:sz w:val="20"/>
            <w:szCs w:val="20"/>
            <w:u w:val="single"/>
            <w:lang w:val="en-US"/>
          </w:rPr>
          <w:t>www.expotape.com</w:t>
        </w:r>
      </w:hyperlink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 </w:t>
      </w:r>
      <w:r w:rsidRPr="00BF4967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2C224D22" w14:textId="77777777" w:rsidR="00BF4967" w:rsidRDefault="00BF4967" w:rsidP="00BF4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1F497D"/>
          <w:sz w:val="20"/>
          <w:szCs w:val="20"/>
        </w:rPr>
        <w:t>Generelle salgs- og leveringsbetingelser</w:t>
      </w:r>
      <w:r>
        <w:rPr>
          <w:rStyle w:val="eop"/>
          <w:rFonts w:ascii="Arial" w:hAnsi="Arial" w:cs="Arial"/>
          <w:color w:val="1F497D"/>
          <w:sz w:val="20"/>
          <w:szCs w:val="20"/>
        </w:rPr>
        <w:t> </w:t>
      </w:r>
    </w:p>
    <w:p w14:paraId="3AF5D3AA" w14:textId="77777777" w:rsidR="00BF4967" w:rsidRDefault="00BF4967" w:rsidP="00BF4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8" w:tgtFrame="_blank" w:history="1">
        <w:r>
          <w:rPr>
            <w:rStyle w:val="normaltextrun"/>
            <w:rFonts w:ascii="Arial" w:hAnsi="Arial" w:cs="Arial"/>
            <w:color w:val="0563C1"/>
            <w:sz w:val="20"/>
            <w:szCs w:val="20"/>
            <w:u w:val="single"/>
          </w:rPr>
          <w:t>http://www.expotape.com/Salgsogleveringsbetingelserexpotape.pdf</w:t>
        </w:r>
      </w:hyperlink>
      <w:r>
        <w:rPr>
          <w:rStyle w:val="eop"/>
          <w:rFonts w:ascii="Arial" w:hAnsi="Arial" w:cs="Arial"/>
          <w:color w:val="1F497D"/>
          <w:sz w:val="20"/>
          <w:szCs w:val="20"/>
        </w:rPr>
        <w:t> </w:t>
      </w:r>
    </w:p>
    <w:p w14:paraId="6BFCE9AE" w14:textId="77777777" w:rsidR="0055490F" w:rsidRDefault="00BF496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967"/>
    <w:rsid w:val="00BF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93A4C"/>
  <w15:docId w15:val="{44893757-1910-400F-A186-CE752993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BF4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Standardskrifttypeiafsnit"/>
    <w:rsid w:val="00BF4967"/>
  </w:style>
  <w:style w:type="character" w:customStyle="1" w:styleId="eop">
    <w:name w:val="eop"/>
    <w:basedOn w:val="Standardskrifttypeiafsnit"/>
    <w:rsid w:val="00BF4967"/>
  </w:style>
  <w:style w:type="character" w:customStyle="1" w:styleId="spellingerror">
    <w:name w:val="spellingerror"/>
    <w:basedOn w:val="Standardskrifttypeiafsnit"/>
    <w:rsid w:val="00BF4967"/>
  </w:style>
  <w:style w:type="character" w:customStyle="1" w:styleId="scxw235437556">
    <w:name w:val="scxw235437556"/>
    <w:basedOn w:val="Standardskrifttypeiafsnit"/>
    <w:rsid w:val="00BF4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9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otape.com/Salgsogleveringsbetingelserexpotap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xpotape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orensen@expotape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B R T _ Q U O / 5 0 0 3 3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n t a c t M a i l > C o n t a c t M a i l < / C o n t a c t M a i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m p l o y e e P h o n e > E m p l o y e e P h o n e < / E m p l o y e e P h o n e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U s e r N a m e > U s e r N a m e < / U s e r N a m e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29C86A3C-0C7B-4671-AC3C-61C24FB714E5}">
  <ds:schemaRefs>
    <ds:schemaRef ds:uri="urn:microsoft-dynamics-nav/reports/Sales_BRT_QUO/5003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627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Henrik Bang Knudsen</cp:lastModifiedBy>
  <cp:revision>2</cp:revision>
  <dcterms:created xsi:type="dcterms:W3CDTF">2022-06-13T12:31:00Z</dcterms:created>
  <dcterms:modified xsi:type="dcterms:W3CDTF">2022-06-13T12:32:00Z</dcterms:modified>
</cp:coreProperties>
</file>